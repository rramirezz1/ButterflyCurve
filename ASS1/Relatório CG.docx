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6FCB" w14:textId="0690E15B" w:rsidR="00D077E9" w:rsidRDefault="00AB02A7" w:rsidP="00D70D02"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3D89D2" wp14:editId="09CC83B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1EEB1" id="Retângulo 3" o:spid="_x0000_s1026" alt="retângulo branco para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882B370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348FD2" w14:textId="3F293BB0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2E653E82" wp14:editId="618D882E">
                      <wp:extent cx="3528695" cy="19050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0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459CA1" w14:textId="4C89F3E9" w:rsidR="00D077E9" w:rsidRDefault="00212B1B" w:rsidP="00212B1B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BUTTERFLY CURVE</w:t>
                                  </w:r>
                                </w:p>
                                <w:p w14:paraId="4EA1D8BB" w14:textId="46ECEEA9" w:rsidR="00212B1B" w:rsidRDefault="00212B1B" w:rsidP="00212B1B">
                                  <w:pPr>
                                    <w:pStyle w:val="Ttulo"/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Tiago Ramos nº47883</w:t>
                                  </w:r>
                                </w:p>
                                <w:p w14:paraId="1602ACA3" w14:textId="77777777" w:rsidR="00212B1B" w:rsidRDefault="00212B1B" w:rsidP="00212B1B">
                                  <w:pPr>
                                    <w:pStyle w:val="Ttulo"/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22253B1" w14:textId="24FADC94" w:rsidR="00212B1B" w:rsidRPr="00212B1B" w:rsidRDefault="00212B1B" w:rsidP="00212B1B">
                                  <w:pPr>
                                    <w:pStyle w:val="Ttulo"/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Professor Doutor Abel Gomes – Computação Gráfica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653E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" filled="f" stroked="f" strokeweight=".5pt">
                      <v:textbox>
                        <w:txbxContent>
                          <w:p w14:paraId="4D459CA1" w14:textId="4C89F3E9" w:rsidR="00D077E9" w:rsidRDefault="00212B1B" w:rsidP="00212B1B">
                            <w:pPr>
                              <w:pStyle w:val="Ttulo"/>
                              <w:spacing w:after="0"/>
                            </w:pPr>
                            <w:r>
                              <w:t>BUTTERFLY CURVE</w:t>
                            </w:r>
                          </w:p>
                          <w:p w14:paraId="4EA1D8BB" w14:textId="46ECEEA9" w:rsidR="00212B1B" w:rsidRDefault="00212B1B" w:rsidP="00212B1B">
                            <w:pPr>
                              <w:pStyle w:val="Ttulo"/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Tiago Ramos nº47883</w:t>
                            </w:r>
                          </w:p>
                          <w:p w14:paraId="1602ACA3" w14:textId="77777777" w:rsidR="00212B1B" w:rsidRDefault="00212B1B" w:rsidP="00212B1B">
                            <w:pPr>
                              <w:pStyle w:val="Ttulo"/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2253B1" w14:textId="24FADC94" w:rsidR="00212B1B" w:rsidRPr="00212B1B" w:rsidRDefault="00212B1B" w:rsidP="00212B1B">
                            <w:pPr>
                              <w:pStyle w:val="Ttulo"/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Professor Doutor Abel Gomes – Computação Gráfica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7E334C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2FB8B7F9" wp14:editId="5C76879F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EAB245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7E6CCFC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2ABECE" w14:textId="3D7C476F" w:rsidR="00D077E9" w:rsidRDefault="00215CC0" w:rsidP="00AB02A7">
            <w:pPr>
              <w:rPr>
                <w:noProof/>
              </w:rPr>
            </w:pPr>
            <w:r w:rsidRPr="00215CC0">
              <w:drawing>
                <wp:anchor distT="0" distB="0" distL="114300" distR="114300" simplePos="0" relativeHeight="251664384" behindDoc="1" locked="0" layoutInCell="1" allowOverlap="1" wp14:anchorId="3605E13C" wp14:editId="2F0F21A3">
                  <wp:simplePos x="0" y="0"/>
                  <wp:positionH relativeFrom="margin">
                    <wp:posOffset>298450</wp:posOffset>
                  </wp:positionH>
                  <wp:positionV relativeFrom="paragraph">
                    <wp:posOffset>4083685</wp:posOffset>
                  </wp:positionV>
                  <wp:extent cx="2209800" cy="700405"/>
                  <wp:effectExtent l="0" t="0" r="0" b="4445"/>
                  <wp:wrapTight wrapText="bothSides">
                    <wp:wrapPolygon edited="0">
                      <wp:start x="0" y="0"/>
                      <wp:lineTo x="0" y="21150"/>
                      <wp:lineTo x="21414" y="21150"/>
                      <wp:lineTo x="21414" y="0"/>
                      <wp:lineTo x="0" y="0"/>
                    </wp:wrapPolygon>
                  </wp:wrapTight>
                  <wp:docPr id="1997168221" name="Imagem 1" descr="Uma imagem com texto, Tipo de letra, escrita à mão,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168221" name="Imagem 1" descr="Uma imagem com texto, Tipo de letra, escrita à mão, branco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B74D6BD" wp14:editId="1137801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164465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780D74" w14:textId="11FA2F31" w:rsidR="00212B1B" w:rsidRDefault="00212B1B">
                                  <w:r>
                                    <w:t>O desenho da Borboleta foi criado através de equações paramétricas, estas são conjuntos de equações que expressam um conjunto de quantidades como funções explicitas de número de variáveis independentes</w:t>
                                  </w:r>
                                  <w:r w:rsidR="00215CC0">
                                    <w:t xml:space="preserve"> (como curvas</w:t>
                                  </w:r>
                                  <w:proofErr w:type="gramStart"/>
                                  <w:r w:rsidR="00215CC0">
                                    <w:t xml:space="preserve">) </w:t>
                                  </w:r>
                                  <w:r>
                                    <w:t>,</w:t>
                                  </w:r>
                                  <w:proofErr w:type="gramEnd"/>
                                  <w:r>
                                    <w:t xml:space="preserve"> conhecidas como parâmetros.</w:t>
                                  </w:r>
                                  <w:r w:rsidR="00215CC0">
                                    <w:t xml:space="preserve"> Estas foram as expressões utilizadas para obter o output que está à direita. Como é um plano 2D não há variável z.</w:t>
                                  </w:r>
                                </w:p>
                                <w:p w14:paraId="37DC375C" w14:textId="77777777" w:rsidR="00212B1B" w:rsidRDefault="00212B1B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B74D6BD" id="Caixa de Texto 2" o:spid="_x0000_s1027" type="#_x0000_t202" style="position:absolute;margin-left:8pt;margin-top:12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AflJzx3QAAAAkBAAAPAAAAAAAAAAAAAAAAAG4EAABkcnMvZG93bnJldi54bWxQSwUGAAAAAAQA&#10;BADzAAAAeAUAAAAA&#10;">
                      <v:textbox style="mso-fit-shape-to-text:t">
                        <w:txbxContent>
                          <w:p w14:paraId="2F780D74" w14:textId="11FA2F31" w:rsidR="00212B1B" w:rsidRDefault="00212B1B">
                            <w:r>
                              <w:t>O desenho da Borboleta foi criado através de equações paramétricas, estas são conjuntos de equações que expressam um conjunto de quantidades como funções explicitas de número de variáveis independentes</w:t>
                            </w:r>
                            <w:r w:rsidR="00215CC0">
                              <w:t xml:space="preserve"> (como curvas</w:t>
                            </w:r>
                            <w:proofErr w:type="gramStart"/>
                            <w:r w:rsidR="00215CC0">
                              <w:t xml:space="preserve">)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conhecidas como parâmetros.</w:t>
                            </w:r>
                            <w:r w:rsidR="00215CC0">
                              <w:t xml:space="preserve"> Estas foram as expressões utilizadas para obter o output que está à direita. Como é um plano 2D não há variável z.</w:t>
                            </w:r>
                          </w:p>
                          <w:p w14:paraId="37DC375C" w14:textId="77777777" w:rsidR="00212B1B" w:rsidRDefault="00212B1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14:paraId="4B19778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B2244F646D94B808857F2DADABB530A"/>
              </w:placeholder>
              <w15:appearance w15:val="hidden"/>
            </w:sdtPr>
            <w:sdtContent>
              <w:p w14:paraId="6C52CBF7" w14:textId="7AC3A3EC" w:rsidR="00D077E9" w:rsidRDefault="005E62AA" w:rsidP="00AB02A7">
                <w:r>
                  <w:rPr>
                    <w:rStyle w:val="SubttuloCarter"/>
                    <w:b w:val="0"/>
                    <w:lang w:bidi="pt-PT"/>
                  </w:rPr>
                  <w:fldChar w:fldCharType="begin"/>
                </w:r>
                <w:r>
                  <w:rPr>
                    <w:rStyle w:val="SubttuloCarter"/>
                    <w:b w:val="0"/>
                    <w:lang w:bidi="pt-PT"/>
                  </w:rPr>
                  <w:instrText xml:space="preserve"> DATE  \@ "d MMMM"  \* MERGEFORMAT </w:instrText>
                </w:r>
                <w:r>
                  <w:rPr>
                    <w:rStyle w:val="SubttuloCarter"/>
                    <w:b w:val="0"/>
                    <w:lang w:bidi="pt-PT"/>
                  </w:rPr>
                  <w:fldChar w:fldCharType="separate"/>
                </w:r>
                <w:r w:rsidR="00215CC0">
                  <w:rPr>
                    <w:rStyle w:val="SubttuloCarter"/>
                    <w:b w:val="0"/>
                    <w:noProof/>
                    <w:lang w:bidi="pt-PT"/>
                  </w:rPr>
                  <w:t>26 outubro</w:t>
                </w:r>
                <w:r>
                  <w:rPr>
                    <w:rStyle w:val="SubttuloCarter"/>
                    <w:b w:val="0"/>
                    <w:lang w:bidi="pt-PT"/>
                  </w:rPr>
                  <w:fldChar w:fldCharType="end"/>
                </w:r>
              </w:p>
            </w:sdtContent>
          </w:sdt>
          <w:p w14:paraId="3F67BCA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4A3DD97E" wp14:editId="41CDA4D8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D26E72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9BCA77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B7DB20" w14:textId="66ACD6A9" w:rsidR="00D077E9" w:rsidRDefault="00212B1B" w:rsidP="00AB02A7">
            <w:r>
              <w:t>Computação Gráfica</w:t>
            </w:r>
          </w:p>
          <w:p w14:paraId="375E4207" w14:textId="0D9005A5" w:rsidR="00D077E9" w:rsidRDefault="00D077E9" w:rsidP="00AB02A7">
            <w:r w:rsidRPr="00B231E5">
              <w:rPr>
                <w:lang w:bidi="pt-PT"/>
              </w:rPr>
              <w:t xml:space="preserve">Da autoria de: </w:t>
            </w:r>
            <w:sdt>
              <w:sdtPr>
                <w:rPr>
                  <w:rFonts w:asciiTheme="majorHAnsi" w:eastAsiaTheme="majorEastAsia" w:hAnsiTheme="majorHAnsi" w:cstheme="majorBidi"/>
                  <w:bCs/>
                  <w:sz w:val="22"/>
                </w:rPr>
                <w:alias w:val="O Seu Nome"/>
                <w:tag w:val="O Seu Nome"/>
                <w:id w:val="-180584491"/>
                <w:placeholder>
                  <w:docPart w:val="98AF5E3635AF4ECDBB88FA3B0FF8B5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212B1B" w:rsidRPr="00212B1B">
                  <w:rPr>
                    <w:rFonts w:asciiTheme="majorHAnsi" w:eastAsiaTheme="majorEastAsia" w:hAnsiTheme="majorHAnsi" w:cstheme="majorBidi"/>
                    <w:bCs/>
                    <w:sz w:val="22"/>
                  </w:rPr>
                  <w:t xml:space="preserve"> </w:t>
                </w:r>
                <w:r w:rsidR="00212B1B" w:rsidRPr="00212B1B">
                  <w:rPr>
                    <w:rFonts w:asciiTheme="majorHAnsi" w:eastAsiaTheme="majorEastAsia" w:hAnsiTheme="majorHAnsi" w:cstheme="majorBidi"/>
                    <w:bCs/>
                    <w:sz w:val="22"/>
                  </w:rPr>
                  <w:t>Tiago Ramos nº47883</w:t>
                </w:r>
              </w:sdtContent>
            </w:sdt>
          </w:p>
          <w:p w14:paraId="3617D37F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7FDDE14" w14:textId="0FCE3115" w:rsidR="0087605E" w:rsidRPr="00D70D02" w:rsidRDefault="00212B1B" w:rsidP="00AB02A7">
      <w:pPr>
        <w:spacing w:after="200"/>
      </w:pPr>
      <w:r>
        <w:rPr>
          <w:noProof/>
          <w:lang w:bidi="pt-PT"/>
        </w:rPr>
        <w:drawing>
          <wp:anchor distT="0" distB="0" distL="114300" distR="114300" simplePos="0" relativeHeight="251658240" behindDoc="1" locked="0" layoutInCell="1" allowOverlap="1" wp14:anchorId="4B6E6E70" wp14:editId="7D353E65">
            <wp:simplePos x="0" y="0"/>
            <wp:positionH relativeFrom="page">
              <wp:align>right</wp:align>
            </wp:positionH>
            <wp:positionV relativeFrom="page">
              <wp:posOffset>3371306</wp:posOffset>
            </wp:positionV>
            <wp:extent cx="3381753" cy="3008479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53" cy="300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0F4D6A" wp14:editId="131E2E88">
                <wp:simplePos x="0" y="0"/>
                <wp:positionH relativeFrom="column">
                  <wp:posOffset>-745490</wp:posOffset>
                </wp:positionH>
                <wp:positionV relativeFrom="page">
                  <wp:posOffset>6316980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36733" id="Retângulo 2" o:spid="_x0000_s1026" alt="retângulo colorido" style="position:absolute;margin-left:-58.7pt;margin-top:497.4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BCBC8A" wp14:editId="53927F31">
            <wp:simplePos x="0" y="0"/>
            <wp:positionH relativeFrom="margin">
              <wp:posOffset>5173980</wp:posOffset>
            </wp:positionH>
            <wp:positionV relativeFrom="paragraph">
              <wp:posOffset>7666990</wp:posOffset>
            </wp:positionV>
            <wp:extent cx="1158240" cy="1158240"/>
            <wp:effectExtent l="0" t="0" r="3810" b="3810"/>
            <wp:wrapTight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ight>
            <wp:docPr id="1382041918" name="Imagem 1" descr="Uma imagem com logótipo, Tipo de letra, símbol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41918" name="Imagem 1" descr="Uma imagem com logótipo, Tipo de letra, símbolo, Gráfico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605E" w:rsidRPr="00D70D02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DED56" w14:textId="77777777" w:rsidR="00C96299" w:rsidRDefault="00C96299">
      <w:r>
        <w:separator/>
      </w:r>
    </w:p>
    <w:p w14:paraId="37F7036A" w14:textId="77777777" w:rsidR="00C96299" w:rsidRDefault="00C96299"/>
  </w:endnote>
  <w:endnote w:type="continuationSeparator" w:id="0">
    <w:p w14:paraId="41C36437" w14:textId="77777777" w:rsidR="00C96299" w:rsidRDefault="00C96299">
      <w:r>
        <w:continuationSeparator/>
      </w:r>
    </w:p>
    <w:p w14:paraId="7FE85CAE" w14:textId="77777777" w:rsidR="00C96299" w:rsidRDefault="00C962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E60CF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0C64B573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C050" w14:textId="77777777" w:rsidR="00C96299" w:rsidRDefault="00C96299">
      <w:r>
        <w:separator/>
      </w:r>
    </w:p>
    <w:p w14:paraId="7A0296E6" w14:textId="77777777" w:rsidR="00C96299" w:rsidRDefault="00C96299"/>
  </w:footnote>
  <w:footnote w:type="continuationSeparator" w:id="0">
    <w:p w14:paraId="249E9366" w14:textId="77777777" w:rsidR="00C96299" w:rsidRDefault="00C96299">
      <w:r>
        <w:continuationSeparator/>
      </w:r>
    </w:p>
    <w:p w14:paraId="728965DA" w14:textId="77777777" w:rsidR="00C96299" w:rsidRDefault="00C962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9CC148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60931E6" w14:textId="77777777" w:rsidR="00D077E9" w:rsidRDefault="00D077E9">
          <w:pPr>
            <w:pStyle w:val="Cabealho"/>
          </w:pPr>
        </w:p>
      </w:tc>
    </w:tr>
  </w:tbl>
  <w:p w14:paraId="353B6B6F" w14:textId="77777777" w:rsidR="00D077E9" w:rsidRDefault="00D077E9" w:rsidP="00D077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1B"/>
    <w:rsid w:val="0002482E"/>
    <w:rsid w:val="00050324"/>
    <w:rsid w:val="000A0150"/>
    <w:rsid w:val="000E63C9"/>
    <w:rsid w:val="00105059"/>
    <w:rsid w:val="00130E9D"/>
    <w:rsid w:val="00150A6D"/>
    <w:rsid w:val="00185B35"/>
    <w:rsid w:val="001F2BC8"/>
    <w:rsid w:val="001F5F6B"/>
    <w:rsid w:val="00212B1B"/>
    <w:rsid w:val="00215CC0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E62AA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4ED4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9629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09F96"/>
  <w15:docId w15:val="{60B56444-7C3F-433F-833E-BEBDEF5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2244F646D94B808857F2DADABB53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57D17E-27C0-4A02-A6BF-1B3DED1CEF40}"/>
      </w:docPartPr>
      <w:docPartBody>
        <w:p w:rsidR="00000000" w:rsidRDefault="00000000">
          <w:pPr>
            <w:pStyle w:val="4B2244F646D94B808857F2DADABB530A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lang w:bidi="pt-PT"/>
            </w:rPr>
            <w:t>outubro 26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98AF5E3635AF4ECDBB88FA3B0FF8B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500C70-80A8-4C0E-B7C0-34772F752753}"/>
      </w:docPartPr>
      <w:docPartBody>
        <w:p w:rsidR="00000000" w:rsidRDefault="00000000">
          <w:pPr>
            <w:pStyle w:val="98AF5E3635AF4ECDBB88FA3B0FF8B581"/>
          </w:pPr>
          <w:r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D2"/>
    <w:rsid w:val="0008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paragraph" w:customStyle="1" w:styleId="4B2244F646D94B808857F2DADABB530A">
    <w:name w:val="4B2244F646D94B808857F2DADABB530A"/>
  </w:style>
  <w:style w:type="paragraph" w:customStyle="1" w:styleId="A41575C3FDC74FDBBFDB22E8485497F4">
    <w:name w:val="A41575C3FDC74FDBBFDB22E8485497F4"/>
  </w:style>
  <w:style w:type="paragraph" w:customStyle="1" w:styleId="98AF5E3635AF4ECDBB88FA3B0FF8B581">
    <w:name w:val="98AF5E3635AF4ECDBB88FA3B0FF8B581"/>
  </w:style>
  <w:style w:type="paragraph" w:customStyle="1" w:styleId="128E8D413A16471C84DAE5657F3FB9D5">
    <w:name w:val="128E8D413A16471C84DAE5657F3FB9D5"/>
  </w:style>
  <w:style w:type="paragraph" w:customStyle="1" w:styleId="840C5091C1D146B5B3DAAED95A9598F4">
    <w:name w:val="840C5091C1D146B5B3DAAED95A9598F4"/>
  </w:style>
  <w:style w:type="paragraph" w:customStyle="1" w:styleId="C214160A27D4439593A4B4E1C0A8F6FC">
    <w:name w:val="C214160A27D4439593A4B4E1C0A8F6FC"/>
  </w:style>
  <w:style w:type="paragraph" w:customStyle="1" w:styleId="17E867C02C124E77BE6D39B9CF60A298">
    <w:name w:val="17E867C02C124E77BE6D39B9CF60A298"/>
  </w:style>
  <w:style w:type="paragraph" w:customStyle="1" w:styleId="F1A8D006CCC945E48A0D9676F6F07FF6">
    <w:name w:val="F1A8D006CCC945E48A0D9676F6F07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Tiago Ramos nº47883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15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Ramos</dc:creator>
  <cp:keywords/>
  <cp:lastModifiedBy>Tiago Ramos</cp:lastModifiedBy>
  <cp:revision>1</cp:revision>
  <cp:lastPrinted>2006-08-01T17:47:00Z</cp:lastPrinted>
  <dcterms:created xsi:type="dcterms:W3CDTF">2023-10-26T00:46:00Z</dcterms:created>
  <dcterms:modified xsi:type="dcterms:W3CDTF">2023-10-26T01:01:00Z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